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3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7"/>
        <w:gridCol w:w="2838"/>
        <w:gridCol w:w="2759"/>
        <w:gridCol w:w="5595"/>
        <w:gridCol w:w="713"/>
        <w:gridCol w:w="711"/>
      </w:tblGrid>
      <w:tr>
        <w:trPr>
          <w:tblHeader w:val="true"/>
          <w:cantSplit w:val="true"/>
        </w:trPr>
        <w:tc>
          <w:tcPr>
            <w:tcW w:w="3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Caso de Teste</w:t>
            </w:r>
          </w:p>
        </w:tc>
        <w:tc>
          <w:tcPr>
            <w:tcW w:w="97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tabs>
                <w:tab w:val="clear" w:pos="720"/>
                <w:tab w:val="left" w:pos="5685" w:leader="none"/>
              </w:tabs>
              <w:spacing w:before="80" w:after="80"/>
              <w:rPr>
                <w:rFonts w:ascii="Arial" w:hAnsi="Arial"/>
                <w:b/>
                <w:b/>
                <w:bCs/>
                <w:color w:val="C9211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/>
                <w:bCs/>
                <w:color w:val="C9211E"/>
                <w:sz w:val="24"/>
                <w:szCs w:val="24"/>
                <w:lang w:val="pt-BR"/>
              </w:rPr>
              <w:t>Site Cadastro de Eventos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Descrição do Teste</w:t>
            </w:r>
          </w:p>
        </w:tc>
        <w:tc>
          <w:tcPr>
            <w:tcW w:w="97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ind w:left="-48" w:firstLine="48"/>
              <w:rPr>
                <w:rFonts w:ascii="Arial" w:hAnsi="Arial"/>
                <w:b/>
                <w:b/>
                <w:bCs/>
                <w:color w:val="C9211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/>
                <w:bCs/>
                <w:color w:val="C9211E"/>
                <w:sz w:val="24"/>
                <w:szCs w:val="24"/>
                <w:lang w:val="pt-BR"/>
              </w:rPr>
              <w:t>Realizar teste de usabilidade e navegabilidade no site</w:t>
            </w:r>
          </w:p>
        </w:tc>
      </w:tr>
      <w:tr>
        <w:trPr>
          <w:tblHeader w:val="true"/>
          <w:cantSplit w:val="true"/>
        </w:trPr>
        <w:tc>
          <w:tcPr>
            <w:tcW w:w="3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0" w:after="0"/>
              <w:jc w:val="center"/>
              <w:rPr>
                <w:rFonts w:ascii="Arial" w:hAnsi="Arial"/>
                <w:b/>
                <w:b/>
                <w:sz w:val="28"/>
                <w:szCs w:val="24"/>
              </w:rPr>
            </w:pPr>
            <w:r>
              <w:rPr>
                <w:rFonts w:ascii="Arial" w:hAnsi="Arial"/>
                <w:b/>
                <w:sz w:val="28"/>
                <w:szCs w:val="24"/>
              </w:rPr>
              <w:t>Resultados (Passou/Falhou)</w:t>
            </w:r>
          </w:p>
        </w:tc>
        <w:tc>
          <w:tcPr>
            <w:tcW w:w="977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/>
                <w:b/>
                <w:b/>
                <w:bCs/>
                <w:color w:val="FF0000"/>
                <w:sz w:val="24"/>
              </w:rPr>
            </w:pPr>
            <w:r>
              <w:rPr>
                <w:rFonts w:ascii="Arial" w:hAnsi="Arial"/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PASSO DO TESTE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Bp"/>
              <w:widowControl w:val="false"/>
              <w:spacing w:before="80" w:after="8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RESULTADOS ESPERADOS DO TESTE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</w:rPr>
            </w:pPr>
            <w:r>
              <w:rPr>
                <w:sz w:val="22"/>
              </w:rPr>
              <w:t>P</w:t>
            </w:r>
            <w:r>
              <w:rPr>
                <w:rStyle w:val="Ncoradanotaderodap"/>
                <w:sz w:val="22"/>
              </w:rPr>
              <w:footnoteReference w:id="2"/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Style w:val="Ncoradanotaderodap"/>
                <w:sz w:val="22"/>
              </w:rPr>
              <w:footnoteReference w:id="3"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Botão “Minha Página”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Modal para realização de Login / Cadastre-se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Link “Cadastre-se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Página com os campos para realizar o cadastro do usuario.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Realizar dois cadastros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Redireciona para pagina inicial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Usuários Cadastrados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Deverá listar todos usuarios cadastrados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Editar os nomes nos usuários cadastrados recentemente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Deverá apresentar página para edição das informações do usuario a ser atualizado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Apagar os dois últimos registros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Deverá apresentar página com as informações do usuario a ser deletado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Botão “HOME”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Redireciona para página inicial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orient="landscape" w:w="15840" w:h="122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260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2285" cy="14605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b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2285" cy="14605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b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/>
        </w:rPr>
        <w:t>Passou</w:t>
      </w:r>
    </w:p>
  </w:footnote>
  <w:footnote w:id="3">
    <w:p>
      <w:pPr>
        <w:pStyle w:val="Notaderodap"/>
        <w:widowControl w:val="false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/>
        </w:rPr>
        <w:t>Falhou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30/12</w:t>
          </w:r>
          <w:r>
            <w:rPr/>
            <w:t>/2021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doNotHyphenateCaps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>
      <w:sz w:val="20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d73849"/>
    <w:rPr>
      <w:lang w:val="en-US"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sid w:val="00d73849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/>
    <w:rPr>
      <w:b/>
      <w:sz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000000"/>
      </w:pBdr>
      <w:tabs>
        <w:tab w:val="clear" w:pos="720"/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numPr>
        <w:ilvl w:val="0"/>
        <w:numId w:val="5"/>
      </w:num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numPr>
        <w:ilvl w:val="0"/>
        <w:numId w:val="4"/>
      </w:num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>
      <w:numPr>
        <w:ilvl w:val="0"/>
        <w:numId w:val="1"/>
      </w:numPr>
    </w:pPr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numPr>
        <w:ilvl w:val="0"/>
        <w:numId w:val="2"/>
      </w:numPr>
      <w:tabs>
        <w:tab w:val="left" w:pos="720" w:leader="none"/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numPr>
        <w:ilvl w:val="0"/>
        <w:numId w:val="0"/>
      </w:numPr>
      <w:tabs>
        <w:tab w:val="left" w:pos="720" w:leader="none"/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numPr>
        <w:ilvl w:val="0"/>
        <w:numId w:val="3"/>
      </w:num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Notaderodap">
    <w:name w:val="Footnote Text"/>
    <w:basedOn w:val="Normal"/>
    <w:link w:val="TextodenotaderodapChar"/>
    <w:rsid w:val="00d73849"/>
    <w:pPr/>
    <w:rPr>
      <w:sz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DC64-4B43-4C1D-888D-8F307AE1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</Template>
  <TotalTime>103</TotalTime>
  <Application>LibreOffice/7.2.2.2$Windows_X86_64 LibreOffice_project/02b2acce88a210515b4a5bb2e46cbfb63fe97d56</Application>
  <AppVersion>15.0000</AppVersion>
  <Pages>1</Pages>
  <Words>139</Words>
  <Characters>739</Characters>
  <CharactersWithSpaces>841</CharactersWithSpaces>
  <Paragraphs>46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2021-12-28T19:33:00Z</dcterms:created>
  <dc:creator>Giovana</dc:creator>
  <dc:description/>
  <dc:language>pt-BR</dc:language>
  <cp:lastModifiedBy/>
  <cp:lastPrinted>2003-10-06T11:49:00Z</cp:lastPrinted>
  <dcterms:modified xsi:type="dcterms:W3CDTF">2021-12-30T11:08:51Z</dcterms:modified>
  <cp:revision>10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